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22D62398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Discussion/Assignm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390A5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390A5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390A5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REST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</w:t>
      </w:r>
      <w:proofErr w:type="spellEnd"/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38A5237A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390A5D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30,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0C20512B" w:rsidR="00390A5D" w:rsidRDefault="00390A5D">
      <w:r>
        <w:br w:type="page"/>
      </w:r>
    </w:p>
    <w:p w14:paraId="5D02B4E3" w14:textId="64A51942" w:rsidR="00390A5D" w:rsidRDefault="00390A5D" w:rsidP="00390A5D">
      <w:pPr>
        <w:pStyle w:val="Heading1"/>
      </w:pPr>
      <w:r>
        <w:lastRenderedPageBreak/>
        <w:t>REST</w:t>
      </w:r>
    </w:p>
    <w:p w14:paraId="1733A7A8" w14:textId="77777777" w:rsidR="00390A5D" w:rsidRPr="00390A5D" w:rsidRDefault="00390A5D" w:rsidP="00390A5D"/>
    <w:p w14:paraId="30BDEA3A" w14:textId="065A9B41" w:rsidR="00390A5D" w:rsidRDefault="00390A5D" w:rsidP="00390A5D">
      <w:pPr>
        <w:ind w:firstLine="720"/>
      </w:pPr>
      <w:r>
        <w:t xml:space="preserve">REST is an acronym for </w:t>
      </w:r>
      <w:r w:rsidRPr="00390A5D">
        <w:rPr>
          <w:b/>
          <w:bCs/>
        </w:rPr>
        <w:t>RE</w:t>
      </w:r>
      <w:r>
        <w:t xml:space="preserve">presentational </w:t>
      </w:r>
      <w:r w:rsidRPr="00390A5D">
        <w:rPr>
          <w:b/>
          <w:bCs/>
        </w:rPr>
        <w:t>S</w:t>
      </w:r>
      <w:r>
        <w:t xml:space="preserve">tate </w:t>
      </w:r>
      <w:r w:rsidRPr="00390A5D">
        <w:rPr>
          <w:b/>
          <w:bCs/>
        </w:rPr>
        <w:t>T</w:t>
      </w:r>
      <w:r>
        <w:t xml:space="preserve">ransfer and an architectural style for </w:t>
      </w:r>
      <w:r w:rsidRPr="00390A5D">
        <w:rPr>
          <w:b/>
          <w:bCs/>
        </w:rPr>
        <w:t>distributed hypermedia systems</w:t>
      </w:r>
      <w:r>
        <w:t>. Roy Fielding first presented it in 2000 in his famous dissertation.</w:t>
      </w:r>
    </w:p>
    <w:p w14:paraId="2369275C" w14:textId="05AB6CAB" w:rsidR="00B05169" w:rsidRDefault="00B05169" w:rsidP="00390A5D">
      <w:pPr>
        <w:ind w:firstLine="720"/>
      </w:pPr>
      <w:r w:rsidRPr="00B05169">
        <w:t>REST does not enforce any rule regarding how it should be implemented at the lower level, it just put high-level design guidelines and leaves us to think of our own implementation.</w:t>
      </w:r>
    </w:p>
    <w:p w14:paraId="21D8301E" w14:textId="33E22963" w:rsidR="00390A5D" w:rsidRDefault="00390A5D" w:rsidP="00B05169">
      <w:pPr>
        <w:ind w:firstLine="720"/>
      </w:pPr>
      <w:r>
        <w:t>Like other architectural styles, REST has its guiding principles and constraints. These principles must be satisfied if a service interface needs to be referred to as RESTful.</w:t>
      </w:r>
    </w:p>
    <w:p w14:paraId="7D0AE200" w14:textId="77777777" w:rsidR="00390A5D" w:rsidRDefault="00390A5D" w:rsidP="00212C89"/>
    <w:p w14:paraId="4ED69505" w14:textId="7DBAA9A4" w:rsidR="00212C89" w:rsidRDefault="00390A5D" w:rsidP="00212C89">
      <w:r>
        <w:t xml:space="preserve">Sources: </w:t>
      </w:r>
      <w:r w:rsidRPr="00390A5D">
        <w:t>https://restfulapi.net/</w:t>
      </w:r>
    </w:p>
    <w:sectPr w:rsidR="00212C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D16B" w14:textId="77777777" w:rsidR="00153CF6" w:rsidRDefault="00153CF6" w:rsidP="00212C89">
      <w:pPr>
        <w:spacing w:after="0" w:line="240" w:lineRule="auto"/>
      </w:pPr>
      <w:r>
        <w:separator/>
      </w:r>
    </w:p>
  </w:endnote>
  <w:endnote w:type="continuationSeparator" w:id="0">
    <w:p w14:paraId="4EB4B680" w14:textId="77777777" w:rsidR="00153CF6" w:rsidRDefault="00153CF6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5020" w14:textId="77777777" w:rsidR="00153CF6" w:rsidRDefault="00153CF6" w:rsidP="00212C89">
      <w:pPr>
        <w:spacing w:after="0" w:line="240" w:lineRule="auto"/>
      </w:pPr>
      <w:r>
        <w:separator/>
      </w:r>
    </w:p>
  </w:footnote>
  <w:footnote w:type="continuationSeparator" w:id="0">
    <w:p w14:paraId="3ADD6A2E" w14:textId="77777777" w:rsidR="00153CF6" w:rsidRDefault="00153CF6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proofErr w:type="spellStart"/>
    <w:r w:rsidR="00D3476B">
      <w:t>RESTFul</w:t>
    </w:r>
    <w:proofErr w:type="spellEnd"/>
    <w:r w:rsidR="00D3476B">
      <w:t xml:space="preserve">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CF6"/>
    <w:rsid w:val="00153D07"/>
    <w:rsid w:val="001972E9"/>
    <w:rsid w:val="00212C89"/>
    <w:rsid w:val="00390A5D"/>
    <w:rsid w:val="003C1E85"/>
    <w:rsid w:val="0040568A"/>
    <w:rsid w:val="00576B3B"/>
    <w:rsid w:val="00896F55"/>
    <w:rsid w:val="009C6161"/>
    <w:rsid w:val="00AC6259"/>
    <w:rsid w:val="00B05169"/>
    <w:rsid w:val="00B90331"/>
    <w:rsid w:val="00C46F86"/>
    <w:rsid w:val="00D3476B"/>
    <w:rsid w:val="00DB28A2"/>
    <w:rsid w:val="00E538B0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13095AE7-BECE-4C80-99A8-958C635F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39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39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Composer API Goals.docx</Template>
  <TotalTime>10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2023-05-30T20:26:00Z</dcterms:created>
  <dcterms:modified xsi:type="dcterms:W3CDTF">2023-05-30T20:26:00Z</dcterms:modified>
</cp:coreProperties>
</file>