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6BCEACD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06EF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B06EF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06EF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Composer API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proofErr w:type="spellStart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</w:t>
      </w:r>
      <w:proofErr w:type="spellEnd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55218C48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B06EF7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18,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72C8A4EA" w:rsidR="00B06EF7" w:rsidRDefault="00B06EF7">
      <w:r>
        <w:br w:type="page"/>
      </w:r>
    </w:p>
    <w:p w14:paraId="166BA0DE" w14:textId="3EAB047C" w:rsidR="00212C89" w:rsidRDefault="00B06EF7" w:rsidP="00212C89">
      <w:r>
        <w:rPr>
          <w:noProof/>
        </w:rPr>
        <w:lastRenderedPageBreak/>
        <w:drawing>
          <wp:inline distT="0" distB="0" distL="0" distR="0" wp14:anchorId="41D7E3C9" wp14:editId="1552C478">
            <wp:extent cx="5943600" cy="2750185"/>
            <wp:effectExtent l="0" t="0" r="0" b="0"/>
            <wp:docPr id="1759022302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2302" name="Picture 1" descr="A screenshot of a cha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809" w14:textId="30E5F21B" w:rsidR="00B06EF7" w:rsidRDefault="00B06EF7" w:rsidP="00212C89">
      <w:r>
        <w:rPr>
          <w:noProof/>
        </w:rPr>
        <w:drawing>
          <wp:inline distT="0" distB="0" distL="0" distR="0" wp14:anchorId="0085C2C4" wp14:editId="232A2BFB">
            <wp:extent cx="5943600" cy="2912110"/>
            <wp:effectExtent l="0" t="0" r="0" b="2540"/>
            <wp:docPr id="157354948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9484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FEE0" w14:textId="7161231E" w:rsidR="00B06EF7" w:rsidRDefault="00B06EF7" w:rsidP="00212C89">
      <w:r>
        <w:t>Swagger Response for Find All Composers</w:t>
      </w:r>
    </w:p>
    <w:p w14:paraId="5E8481AE" w14:textId="21B1A231" w:rsidR="00B06EF7" w:rsidRDefault="00B77797" w:rsidP="00212C89">
      <w:r>
        <w:rPr>
          <w:noProof/>
        </w:rPr>
        <w:lastRenderedPageBreak/>
        <w:drawing>
          <wp:inline distT="0" distB="0" distL="0" distR="0" wp14:anchorId="36A80546" wp14:editId="62FEF4C9">
            <wp:extent cx="5943600" cy="2828290"/>
            <wp:effectExtent l="0" t="0" r="0" b="0"/>
            <wp:docPr id="1774623358" name="Picture 3" descr="A picture containing text, software, lin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3358" name="Picture 3" descr="A picture containing text, software, line, computer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7F57" w14:textId="4D3D312E" w:rsidR="00B77797" w:rsidRDefault="00B77797" w:rsidP="00212C89">
      <w:r>
        <w:t>Test Post Method with SoapUI</w:t>
      </w:r>
    </w:p>
    <w:sectPr w:rsidR="00B777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0A62" w14:textId="77777777" w:rsidR="00295EA7" w:rsidRDefault="00295EA7" w:rsidP="00212C89">
      <w:pPr>
        <w:spacing w:after="0" w:line="240" w:lineRule="auto"/>
      </w:pPr>
      <w:r>
        <w:separator/>
      </w:r>
    </w:p>
  </w:endnote>
  <w:endnote w:type="continuationSeparator" w:id="0">
    <w:p w14:paraId="4190716D" w14:textId="77777777" w:rsidR="00295EA7" w:rsidRDefault="00295EA7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0E27" w14:textId="77777777" w:rsidR="00295EA7" w:rsidRDefault="00295EA7" w:rsidP="00212C89">
      <w:pPr>
        <w:spacing w:after="0" w:line="240" w:lineRule="auto"/>
      </w:pPr>
      <w:r>
        <w:separator/>
      </w:r>
    </w:p>
  </w:footnote>
  <w:footnote w:type="continuationSeparator" w:id="0">
    <w:p w14:paraId="47A69CD8" w14:textId="77777777" w:rsidR="00295EA7" w:rsidRDefault="00295EA7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proofErr w:type="spellStart"/>
    <w:r w:rsidR="00D3476B">
      <w:t>RESTFul</w:t>
    </w:r>
    <w:proofErr w:type="spellEnd"/>
    <w:r w:rsidR="00D3476B">
      <w:t xml:space="preserve"> APIs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295EA7"/>
    <w:rsid w:val="003C1E85"/>
    <w:rsid w:val="0040568A"/>
    <w:rsid w:val="00576B3B"/>
    <w:rsid w:val="00896F55"/>
    <w:rsid w:val="009C6161"/>
    <w:rsid w:val="00AC6259"/>
    <w:rsid w:val="00B06EF7"/>
    <w:rsid w:val="00B77797"/>
    <w:rsid w:val="00B90331"/>
    <w:rsid w:val="00C46F86"/>
    <w:rsid w:val="00D3476B"/>
    <w:rsid w:val="00DB28A2"/>
    <w:rsid w:val="00E538B0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E7D2EF9E-C2A0-44E2-89D6-048EA772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uauro - Composer API.docx</Template>
  <TotalTime>2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2023-06-19T01:52:00Z</dcterms:created>
  <dcterms:modified xsi:type="dcterms:W3CDTF">2023-06-19T01:52:00Z</dcterms:modified>
</cp:coreProperties>
</file>