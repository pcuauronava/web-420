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3B614146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Discussion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466A2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466A2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466A2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Organizing Data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729529DE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420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proofErr w:type="spellStart"/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RESTFul</w:t>
      </w:r>
      <w:proofErr w:type="spellEnd"/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APIs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1AAF4030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466A27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June 20,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1D11E8BB" w:rsidR="00466A27" w:rsidRDefault="00466A27">
      <w:r>
        <w:br w:type="page"/>
      </w:r>
    </w:p>
    <w:p w14:paraId="531A20A7" w14:textId="77777777" w:rsidR="00212C89" w:rsidRDefault="00212C89" w:rsidP="00212C89"/>
    <w:sectPr w:rsidR="00212C8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CC46F" w14:textId="77777777" w:rsidR="0068524E" w:rsidRDefault="0068524E" w:rsidP="00212C89">
      <w:pPr>
        <w:spacing w:after="0" w:line="240" w:lineRule="auto"/>
      </w:pPr>
      <w:r>
        <w:separator/>
      </w:r>
    </w:p>
  </w:endnote>
  <w:endnote w:type="continuationSeparator" w:id="0">
    <w:p w14:paraId="19718B44" w14:textId="77777777" w:rsidR="0068524E" w:rsidRDefault="0068524E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1B34" w14:textId="77777777" w:rsidR="0068524E" w:rsidRDefault="0068524E" w:rsidP="00212C89">
      <w:pPr>
        <w:spacing w:after="0" w:line="240" w:lineRule="auto"/>
      </w:pPr>
      <w:r>
        <w:separator/>
      </w:r>
    </w:p>
  </w:footnote>
  <w:footnote w:type="continuationSeparator" w:id="0">
    <w:p w14:paraId="02B3BFC6" w14:textId="77777777" w:rsidR="0068524E" w:rsidRDefault="0068524E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285CF2D4" w:rsidR="00212C89" w:rsidRDefault="00FD79AA">
    <w:pPr>
      <w:pStyle w:val="Header"/>
    </w:pPr>
    <w:r>
      <w:t xml:space="preserve">WEB </w:t>
    </w:r>
    <w:r w:rsidR="00D3476B">
      <w:t>420</w:t>
    </w:r>
    <w:r>
      <w:t xml:space="preserve"> </w:t>
    </w:r>
    <w:proofErr w:type="spellStart"/>
    <w:r w:rsidR="00D3476B">
      <w:t>RESTFul</w:t>
    </w:r>
    <w:proofErr w:type="spellEnd"/>
    <w:r w:rsidR="00D3476B">
      <w:t xml:space="preserve"> APIs</w:t>
    </w:r>
  </w:p>
  <w:p w14:paraId="04264E6B" w14:textId="77777777" w:rsidR="00212C89" w:rsidRDefault="00212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D07"/>
    <w:rsid w:val="001972E9"/>
    <w:rsid w:val="00212C89"/>
    <w:rsid w:val="003C1E85"/>
    <w:rsid w:val="0040568A"/>
    <w:rsid w:val="00466A27"/>
    <w:rsid w:val="00576B3B"/>
    <w:rsid w:val="0068524E"/>
    <w:rsid w:val="00896F55"/>
    <w:rsid w:val="009C6161"/>
    <w:rsid w:val="00AC6259"/>
    <w:rsid w:val="00B90331"/>
    <w:rsid w:val="00C46F86"/>
    <w:rsid w:val="00D3476B"/>
    <w:rsid w:val="00DB28A2"/>
    <w:rsid w:val="00E538B0"/>
    <w:rsid w:val="00EE08E7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4EB8F1EC-4B2A-40AC-888D-2F3E92DD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Organizing Data.docx</Template>
  <TotalTime>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2</cp:revision>
  <dcterms:created xsi:type="dcterms:W3CDTF">2023-06-21T01:44:00Z</dcterms:created>
  <dcterms:modified xsi:type="dcterms:W3CDTF">2023-06-21T01:44:00Z</dcterms:modified>
</cp:coreProperties>
</file>